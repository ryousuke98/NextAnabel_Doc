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X="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1800"/>
        <w:gridCol w:w="2878"/>
      </w:tblGrid>
      <w:tr w:rsidR="00DD270E" w:rsidTr="00F8552E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DD270E" w:rsidRDefault="00796663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</w:t>
            </w:r>
            <w:r w:rsidR="00F8552E">
              <w:rPr>
                <w:rFonts w:hint="eastAsia"/>
                <w:sz w:val="18"/>
              </w:rPr>
              <w:t>番号</w:t>
            </w:r>
          </w:p>
        </w:tc>
        <w:tc>
          <w:tcPr>
            <w:tcW w:w="2878" w:type="dxa"/>
            <w:shd w:val="clear" w:color="auto" w:fill="C0C0C0"/>
            <w:vAlign w:val="center"/>
          </w:tcPr>
          <w:p w:rsidR="00DD270E" w:rsidRDefault="00F8552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DD270E" w:rsidTr="00F8552E">
        <w:trPr>
          <w:trHeight w:val="425"/>
        </w:trPr>
        <w:tc>
          <w:tcPr>
            <w:tcW w:w="2625" w:type="dxa"/>
            <w:gridSpan w:val="2"/>
            <w:vAlign w:val="center"/>
          </w:tcPr>
          <w:p w:rsidR="00DD270E" w:rsidRDefault="00B7242C" w:rsidP="006732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vAlign w:val="center"/>
          </w:tcPr>
          <w:p w:rsidR="00DD270E" w:rsidRDefault="00230F41" w:rsidP="0067320A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00" w:type="dxa"/>
            <w:vAlign w:val="center"/>
          </w:tcPr>
          <w:p w:rsidR="00DD270E" w:rsidRDefault="00DD270E" w:rsidP="0067320A">
            <w:pPr>
              <w:jc w:val="center"/>
            </w:pPr>
          </w:p>
        </w:tc>
        <w:tc>
          <w:tcPr>
            <w:tcW w:w="2878" w:type="dxa"/>
            <w:vAlign w:val="center"/>
          </w:tcPr>
          <w:p w:rsidR="00DD270E" w:rsidRDefault="00DD270E" w:rsidP="0067320A">
            <w:pPr>
              <w:jc w:val="center"/>
            </w:pPr>
          </w:p>
        </w:tc>
      </w:tr>
      <w:tr w:rsidR="00DD270E" w:rsidTr="0067320A">
        <w:trPr>
          <w:trHeight w:val="11984"/>
        </w:trPr>
        <w:tc>
          <w:tcPr>
            <w:tcW w:w="540" w:type="dxa"/>
          </w:tcPr>
          <w:p w:rsidR="00795C23" w:rsidRPr="0067320A" w:rsidRDefault="00795C23" w:rsidP="0067320A"/>
        </w:tc>
        <w:tc>
          <w:tcPr>
            <w:tcW w:w="4847" w:type="dxa"/>
            <w:gridSpan w:val="2"/>
          </w:tcPr>
          <w:p w:rsidR="00795C23" w:rsidRPr="00795C23" w:rsidRDefault="00795C23" w:rsidP="00B1185B"/>
        </w:tc>
        <w:tc>
          <w:tcPr>
            <w:tcW w:w="4678" w:type="dxa"/>
            <w:gridSpan w:val="2"/>
          </w:tcPr>
          <w:p w:rsidR="00A14FD2" w:rsidRPr="004071AA" w:rsidRDefault="00A14FD2" w:rsidP="00A14FD2"/>
        </w:tc>
      </w:tr>
    </w:tbl>
    <w:p w:rsidR="00DD270E" w:rsidRDefault="00DD270E">
      <w:pPr>
        <w:jc w:val="left"/>
        <w:rPr>
          <w:rFonts w:hint="eastAsia"/>
        </w:rPr>
      </w:pPr>
      <w:bookmarkStart w:id="0" w:name="_GoBack"/>
      <w:bookmarkEnd w:id="0"/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01" w:rsidRDefault="00980701">
      <w:r>
        <w:separator/>
      </w:r>
    </w:p>
  </w:endnote>
  <w:endnote w:type="continuationSeparator" w:id="0">
    <w:p w:rsidR="00980701" w:rsidRDefault="0098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01" w:rsidRDefault="00980701">
      <w:r>
        <w:separator/>
      </w:r>
    </w:p>
  </w:footnote>
  <w:footnote w:type="continuationSeparator" w:id="0">
    <w:p w:rsidR="00980701" w:rsidRDefault="0098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10B93"/>
    <w:rsid w:val="000A0C1C"/>
    <w:rsid w:val="00213B39"/>
    <w:rsid w:val="00220283"/>
    <w:rsid w:val="00230F41"/>
    <w:rsid w:val="002C35B4"/>
    <w:rsid w:val="004071AA"/>
    <w:rsid w:val="00452815"/>
    <w:rsid w:val="00455EE7"/>
    <w:rsid w:val="00490338"/>
    <w:rsid w:val="004B4F9D"/>
    <w:rsid w:val="004C00AE"/>
    <w:rsid w:val="0067320A"/>
    <w:rsid w:val="00702989"/>
    <w:rsid w:val="00787406"/>
    <w:rsid w:val="00795C23"/>
    <w:rsid w:val="00796663"/>
    <w:rsid w:val="00870F7B"/>
    <w:rsid w:val="008D3D9B"/>
    <w:rsid w:val="009141C8"/>
    <w:rsid w:val="00980701"/>
    <w:rsid w:val="009C0D0A"/>
    <w:rsid w:val="00A14FD2"/>
    <w:rsid w:val="00B1185B"/>
    <w:rsid w:val="00B7242C"/>
    <w:rsid w:val="00D87C2A"/>
    <w:rsid w:val="00DD270E"/>
    <w:rsid w:val="00DE7766"/>
    <w:rsid w:val="00DF45F1"/>
    <w:rsid w:val="00F419F5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4FCBDB0"/>
  <w15:docId w15:val="{B53C525A-DF32-4234-9D10-DE9D9029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F8552E"/>
    <w:rPr>
      <w:kern w:val="2"/>
      <w:sz w:val="21"/>
      <w:szCs w:val="24"/>
    </w:rPr>
  </w:style>
  <w:style w:type="paragraph" w:styleId="a7">
    <w:name w:val="Balloon Text"/>
    <w:basedOn w:val="a"/>
    <w:link w:val="a8"/>
    <w:rsid w:val="00F85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F855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85</TotalTime>
  <Pages>2</Pages>
  <Words>37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櫻井 健一</cp:lastModifiedBy>
  <cp:revision>9</cp:revision>
  <cp:lastPrinted>2018-05-10T23:51:00Z</cp:lastPrinted>
  <dcterms:created xsi:type="dcterms:W3CDTF">2015-03-25T01:18:00Z</dcterms:created>
  <dcterms:modified xsi:type="dcterms:W3CDTF">2018-05-10T23:51:00Z</dcterms:modified>
</cp:coreProperties>
</file>